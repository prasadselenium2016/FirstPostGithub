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CDF" w:rsidRPr="00D32CDF" w:rsidRDefault="00D32CDF">
      <w:pPr>
        <w:rPr>
          <w:b/>
          <w:u w:val="single"/>
        </w:rPr>
      </w:pPr>
      <w:r w:rsidRPr="00D32CDF">
        <w:rPr>
          <w:b/>
          <w:u w:val="single"/>
        </w:rPr>
        <w:t>Tell me about yourself</w:t>
      </w:r>
    </w:p>
    <w:p w:rsidR="00056083" w:rsidRDefault="000A4058">
      <w:r>
        <w:t>I’m santhosh</w:t>
      </w:r>
      <w:r w:rsidR="000E2CC8">
        <w:t>….</w:t>
      </w:r>
      <w:r w:rsidR="00D52A36">
        <w:t>I have total 3+ years of exp in both Manual and Automation Testing.</w:t>
      </w:r>
    </w:p>
    <w:p w:rsidR="006C35DC" w:rsidRDefault="006C35DC">
      <w:r>
        <w:t xml:space="preserve">Experience in </w:t>
      </w:r>
      <w:r w:rsidRPr="006C35DC">
        <w:t xml:space="preserve">different </w:t>
      </w:r>
      <w:r w:rsidR="00120AD9" w:rsidRPr="006C35DC">
        <w:t>methodologies</w:t>
      </w:r>
      <w:r w:rsidRPr="006C35DC">
        <w:t xml:space="preserve"> like water fall, v-model and agile</w:t>
      </w:r>
      <w:r>
        <w:t xml:space="preserve"> (Scrum)</w:t>
      </w:r>
      <w:r w:rsidRPr="006C35DC">
        <w:t>.</w:t>
      </w:r>
    </w:p>
    <w:p w:rsidR="000E2CC8" w:rsidRDefault="006C35DC">
      <w:r>
        <w:t xml:space="preserve">Exposure to </w:t>
      </w:r>
      <w:r w:rsidR="000E2CC8" w:rsidRPr="000E2CC8">
        <w:t xml:space="preserve">various domains like </w:t>
      </w:r>
      <w:r>
        <w:t>H</w:t>
      </w:r>
      <w:r w:rsidR="000E2CC8" w:rsidRPr="000E2CC8">
        <w:t>ealth, retail and finance.</w:t>
      </w:r>
    </w:p>
    <w:p w:rsidR="000E2CC8" w:rsidRDefault="000E2CC8" w:rsidP="000E2CC8">
      <w:r>
        <w:t>i have worked on different tools  like selenium IDE,RC,</w:t>
      </w:r>
      <w:r w:rsidR="002C0718">
        <w:t xml:space="preserve"> </w:t>
      </w:r>
      <w:r>
        <w:t>web</w:t>
      </w:r>
      <w:r w:rsidR="003E3451">
        <w:t xml:space="preserve"> </w:t>
      </w:r>
      <w:r>
        <w:t>driver</w:t>
      </w:r>
      <w:r w:rsidR="00E454BF">
        <w:t xml:space="preserve"> </w:t>
      </w:r>
    </w:p>
    <w:p w:rsidR="006C35DC" w:rsidRDefault="003E3451" w:rsidP="000E2CC8">
      <w:r>
        <w:t>W</w:t>
      </w:r>
      <w:r w:rsidR="006C35DC">
        <w:t xml:space="preserve">orked on different test management tools like QC,JIRA </w:t>
      </w:r>
    </w:p>
    <w:p w:rsidR="006C35DC" w:rsidRDefault="002838B1" w:rsidP="006C35DC">
      <w:r>
        <w:t>My main</w:t>
      </w:r>
      <w:r w:rsidR="00C246C7">
        <w:t xml:space="preserve"> responsibilities </w:t>
      </w:r>
      <w:r w:rsidR="00910043">
        <w:t>includes preparation</w:t>
      </w:r>
      <w:r>
        <w:t xml:space="preserve"> and maintenance of t</w:t>
      </w:r>
      <w:r w:rsidR="0046216F">
        <w:t>est artifacts (test strategy ,</w:t>
      </w:r>
      <w:r>
        <w:t xml:space="preserve"> test plan </w:t>
      </w:r>
      <w:r w:rsidR="0046216F">
        <w:t>and</w:t>
      </w:r>
      <w:r>
        <w:t xml:space="preserve"> test cases)</w:t>
      </w:r>
      <w:r w:rsidR="00C246C7">
        <w:t xml:space="preserve"> and</w:t>
      </w:r>
      <w:r w:rsidR="000E3C2B">
        <w:t xml:space="preserve"> also</w:t>
      </w:r>
      <w:r w:rsidR="00957016">
        <w:t xml:space="preserve"> involved </w:t>
      </w:r>
      <w:r w:rsidR="00C246C7">
        <w:t xml:space="preserve"> end to end activities which includes pre sprint meetings to post sprint activities.</w:t>
      </w:r>
    </w:p>
    <w:p w:rsidR="00C246C7" w:rsidRDefault="00234BDD" w:rsidP="006C35DC">
      <w:r>
        <w:t xml:space="preserve">Talking to the </w:t>
      </w:r>
      <w:r w:rsidR="0058692D">
        <w:t>other project stake holders also</w:t>
      </w:r>
      <w:r>
        <w:t xml:space="preserve"> business </w:t>
      </w:r>
      <w:r w:rsidR="00120AD9">
        <w:t>analyst, developers and</w:t>
      </w:r>
      <w:r>
        <w:t xml:space="preserve"> source control team.</w:t>
      </w:r>
    </w:p>
    <w:p w:rsidR="00610951" w:rsidRDefault="00610951" w:rsidP="00610951">
      <w:r>
        <w:t xml:space="preserve">Other than that also have good experience in database testing </w:t>
      </w:r>
    </w:p>
    <w:p w:rsidR="00284BA1" w:rsidRDefault="00284BA1" w:rsidP="00284BA1">
      <w:r>
        <w:t xml:space="preserve">I am proactive person with Can do attitude </w:t>
      </w:r>
      <w:r w:rsidR="00F46F8B">
        <w:t xml:space="preserve">and </w:t>
      </w:r>
      <w:r w:rsidR="00FE646C">
        <w:t>Result oriented person</w:t>
      </w:r>
    </w:p>
    <w:p w:rsidR="00D52A36" w:rsidRDefault="00D52A36">
      <w:r>
        <w:t>My recent project is with Zurich where I worked on application called Elixir which is Insurance product…</w:t>
      </w:r>
      <w:r w:rsidR="00DC149F">
        <w:t xml:space="preserve">and my </w:t>
      </w:r>
      <w:r>
        <w:t xml:space="preserve">main responsibilities </w:t>
      </w:r>
      <w:r w:rsidR="00DC149F">
        <w:t xml:space="preserve">with the project </w:t>
      </w:r>
      <w:r>
        <w:t xml:space="preserve">are </w:t>
      </w:r>
    </w:p>
    <w:p w:rsidR="00D52A36" w:rsidRDefault="00D52A36" w:rsidP="00D52A36">
      <w:pPr>
        <w:pStyle w:val="ListParagraph"/>
        <w:numPr>
          <w:ilvl w:val="0"/>
          <w:numId w:val="1"/>
        </w:numPr>
      </w:pPr>
      <w:r>
        <w:t xml:space="preserve">Discussing the stories(or requirements) with PDG and development teams in back log sprint meetings, </w:t>
      </w:r>
    </w:p>
    <w:p w:rsidR="00D52A36" w:rsidRDefault="00D52A36" w:rsidP="00D52A36">
      <w:pPr>
        <w:pStyle w:val="ListParagraph"/>
        <w:numPr>
          <w:ilvl w:val="0"/>
          <w:numId w:val="1"/>
        </w:numPr>
      </w:pPr>
      <w:r>
        <w:t xml:space="preserve">And </w:t>
      </w:r>
      <w:r w:rsidR="00120AD9">
        <w:t xml:space="preserve">involved in </w:t>
      </w:r>
      <w:r>
        <w:t>provide QA estimates for each story</w:t>
      </w:r>
    </w:p>
    <w:p w:rsidR="00D52A36" w:rsidRDefault="00D52A36" w:rsidP="00D52A36">
      <w:pPr>
        <w:pStyle w:val="ListParagraph"/>
        <w:numPr>
          <w:ilvl w:val="0"/>
          <w:numId w:val="1"/>
        </w:numPr>
      </w:pPr>
      <w:r>
        <w:t xml:space="preserve">And Prepare test cases and execute them </w:t>
      </w:r>
      <w:r w:rsidR="0073774D">
        <w:t xml:space="preserve">and if I find any defects I used raise them in QC </w:t>
      </w:r>
    </w:p>
    <w:p w:rsidR="00DC149F" w:rsidRDefault="00DC149F" w:rsidP="00D52A36">
      <w:pPr>
        <w:pStyle w:val="ListParagraph"/>
        <w:numPr>
          <w:ilvl w:val="0"/>
          <w:numId w:val="1"/>
        </w:numPr>
      </w:pPr>
      <w:r>
        <w:t>And prepare data</w:t>
      </w:r>
      <w:r w:rsidR="009F7AD7">
        <w:t xml:space="preserve"> </w:t>
      </w:r>
      <w:r>
        <w:t>setup for business users at the time of UAT.</w:t>
      </w:r>
    </w:p>
    <w:p w:rsidR="00DC149F" w:rsidRDefault="00DC149F" w:rsidP="00D52A36">
      <w:pPr>
        <w:pStyle w:val="ListParagraph"/>
        <w:numPr>
          <w:ilvl w:val="0"/>
          <w:numId w:val="1"/>
        </w:numPr>
      </w:pPr>
      <w:r>
        <w:t>Follow up on UAT sign offs</w:t>
      </w:r>
    </w:p>
    <w:p w:rsidR="00DC149F" w:rsidRDefault="00DC149F" w:rsidP="00D52A36">
      <w:pPr>
        <w:pStyle w:val="ListParagraph"/>
        <w:numPr>
          <w:ilvl w:val="0"/>
          <w:numId w:val="1"/>
        </w:numPr>
      </w:pPr>
      <w:r>
        <w:t>Post Implementation checks</w:t>
      </w:r>
    </w:p>
    <w:p w:rsidR="00BE5209" w:rsidRDefault="00BE5209" w:rsidP="00BE5209">
      <w:pPr>
        <w:pStyle w:val="ListParagraph"/>
        <w:numPr>
          <w:ilvl w:val="0"/>
          <w:numId w:val="1"/>
        </w:numPr>
      </w:pPr>
      <w:r>
        <w:t>Setup the dashboard for each sprint</w:t>
      </w:r>
    </w:p>
    <w:p w:rsidR="00DC149F" w:rsidRDefault="00DC149F" w:rsidP="00DC149F">
      <w:pPr>
        <w:pStyle w:val="ListParagraph"/>
        <w:numPr>
          <w:ilvl w:val="0"/>
          <w:numId w:val="1"/>
        </w:numPr>
      </w:pPr>
      <w:r>
        <w:t xml:space="preserve">Participate in business review meetings and daily catch up meetings </w:t>
      </w:r>
    </w:p>
    <w:p w:rsidR="00DC149F" w:rsidRDefault="00DC149F" w:rsidP="00DC149F">
      <w:pPr>
        <w:pStyle w:val="ListParagraph"/>
        <w:numPr>
          <w:ilvl w:val="0"/>
          <w:numId w:val="1"/>
        </w:numPr>
      </w:pPr>
      <w:r>
        <w:t>Prepare automation scripts…</w:t>
      </w:r>
    </w:p>
    <w:p w:rsidR="00DC149F" w:rsidRDefault="00BE5209" w:rsidP="00DC149F">
      <w:r>
        <w:t xml:space="preserve">And  my </w:t>
      </w:r>
      <w:r w:rsidR="00DC149F">
        <w:t>automation planning is…first couple of days of each sprint I get some time to automate scripts as the I don’t have the stories for current sprint ready for testing, actually we track the list of stories need to be</w:t>
      </w:r>
      <w:r w:rsidR="00120AD9">
        <w:t xml:space="preserve"> automated</w:t>
      </w:r>
      <w:r w:rsidR="000254D1">
        <w:t xml:space="preserve"> </w:t>
      </w:r>
      <w:r w:rsidR="00DC149F">
        <w:t xml:space="preserve"> by adding a flag called automation required (yes or</w:t>
      </w:r>
      <w:r w:rsidR="009B34AA">
        <w:t xml:space="preserve"> no) based on that list ..I used to</w:t>
      </w:r>
      <w:r w:rsidR="00DC149F">
        <w:t xml:space="preserve"> pick up the stories and automate.</w:t>
      </w:r>
    </w:p>
    <w:p w:rsidR="00120AD9" w:rsidRDefault="004A70B1" w:rsidP="00834A42">
      <w:r>
        <w:t>And moving on…also worked for some other clients like NHS and mydeco which are of different domain..</w:t>
      </w:r>
    </w:p>
    <w:p w:rsidR="00834A42" w:rsidRDefault="004A70B1" w:rsidP="00834A42">
      <w:r>
        <w:t xml:space="preserve">And I have done my </w:t>
      </w:r>
      <w:r w:rsidR="00834A42">
        <w:t>graduation in ………………………  this is brief introduction about me. If you have any more information please let me know</w:t>
      </w:r>
    </w:p>
    <w:p w:rsidR="00834A42" w:rsidRPr="00834A42" w:rsidRDefault="00834A42" w:rsidP="00834A42">
      <w:pPr>
        <w:rPr>
          <w:b/>
        </w:rPr>
      </w:pPr>
      <w:r w:rsidRPr="00834A42">
        <w:rPr>
          <w:b/>
        </w:rPr>
        <w:lastRenderedPageBreak/>
        <w:t>Can you brief me about your project?</w:t>
      </w:r>
    </w:p>
    <w:p w:rsidR="00834A42" w:rsidRDefault="00834A42" w:rsidP="00834A42">
      <w:pPr>
        <w:rPr>
          <w:rFonts w:ascii="Verdana" w:hAnsi="Verdana"/>
          <w:sz w:val="20"/>
          <w:szCs w:val="20"/>
        </w:rPr>
      </w:pPr>
      <w:r>
        <w:t xml:space="preserve">My latest project is Elixir which is </w:t>
      </w:r>
      <w:r w:rsidR="00624F9C">
        <w:t>an</w:t>
      </w:r>
      <w:r>
        <w:t xml:space="preserve"> insurance product</w:t>
      </w:r>
      <w:r w:rsidR="00002D5D">
        <w:t xml:space="preserve"> </w:t>
      </w:r>
      <w:r w:rsidR="00F66B3F">
        <w:t xml:space="preserve">which </w:t>
      </w:r>
      <w:r w:rsidR="00F66B3F" w:rsidRPr="00C32C4E">
        <w:rPr>
          <w:rFonts w:ascii="Verdana" w:hAnsi="Verdana"/>
          <w:sz w:val="20"/>
          <w:szCs w:val="20"/>
        </w:rPr>
        <w:t xml:space="preserve">is developed to fit in any type of </w:t>
      </w:r>
      <w:r w:rsidR="00F66B3F">
        <w:rPr>
          <w:rFonts w:ascii="Verdana" w:hAnsi="Verdana"/>
          <w:sz w:val="20"/>
          <w:szCs w:val="20"/>
        </w:rPr>
        <w:t xml:space="preserve">insurance </w:t>
      </w:r>
      <w:r w:rsidR="00624F9C" w:rsidRPr="00C32C4E">
        <w:rPr>
          <w:rFonts w:ascii="Verdana" w:hAnsi="Verdana"/>
          <w:sz w:val="20"/>
          <w:szCs w:val="20"/>
        </w:rPr>
        <w:t>Product</w:t>
      </w:r>
      <w:r w:rsidR="00624F9C">
        <w:rPr>
          <w:rFonts w:ascii="Verdana" w:hAnsi="Verdana"/>
          <w:sz w:val="20"/>
          <w:szCs w:val="20"/>
        </w:rPr>
        <w:t>; it has lot of functionalities</w:t>
      </w:r>
      <w:r w:rsidR="00F66B3F">
        <w:rPr>
          <w:rFonts w:ascii="Verdana" w:hAnsi="Verdana"/>
          <w:sz w:val="20"/>
          <w:szCs w:val="20"/>
        </w:rPr>
        <w:t xml:space="preserve"> </w:t>
      </w:r>
      <w:r w:rsidR="009F1FD9">
        <w:rPr>
          <w:rFonts w:ascii="Verdana" w:hAnsi="Verdana"/>
          <w:sz w:val="20"/>
          <w:szCs w:val="20"/>
        </w:rPr>
        <w:t>embedded</w:t>
      </w:r>
      <w:r w:rsidR="002644C0">
        <w:rPr>
          <w:rFonts w:ascii="Verdana" w:hAnsi="Verdana"/>
          <w:sz w:val="20"/>
          <w:szCs w:val="20"/>
        </w:rPr>
        <w:t xml:space="preserve"> in it</w:t>
      </w:r>
      <w:r w:rsidR="00C91AC7">
        <w:rPr>
          <w:rFonts w:ascii="Verdana" w:hAnsi="Verdana"/>
          <w:sz w:val="20"/>
          <w:szCs w:val="20"/>
        </w:rPr>
        <w:t xml:space="preserve"> and the b</w:t>
      </w:r>
      <w:r w:rsidR="009F1FD9">
        <w:rPr>
          <w:rFonts w:ascii="Verdana" w:hAnsi="Verdana"/>
          <w:sz w:val="20"/>
          <w:szCs w:val="20"/>
        </w:rPr>
        <w:t>usiness flow is</w:t>
      </w:r>
      <w:r w:rsidR="00C91AC7">
        <w:rPr>
          <w:rFonts w:ascii="Verdana" w:hAnsi="Verdana"/>
          <w:sz w:val="20"/>
          <w:szCs w:val="20"/>
        </w:rPr>
        <w:t>,</w:t>
      </w:r>
      <w:r w:rsidR="009F1FD9">
        <w:rPr>
          <w:rFonts w:ascii="Verdana" w:hAnsi="Verdana"/>
          <w:sz w:val="20"/>
          <w:szCs w:val="20"/>
        </w:rPr>
        <w:t xml:space="preserve"> we have some</w:t>
      </w:r>
      <w:r w:rsidR="002214E9">
        <w:rPr>
          <w:rFonts w:ascii="Verdana" w:hAnsi="Verdana"/>
          <w:sz w:val="20"/>
          <w:szCs w:val="20"/>
        </w:rPr>
        <w:t xml:space="preserve">thing called Schema </w:t>
      </w:r>
      <w:r w:rsidR="009F1FD9">
        <w:rPr>
          <w:rFonts w:ascii="Verdana" w:hAnsi="Verdana"/>
          <w:sz w:val="20"/>
          <w:szCs w:val="20"/>
        </w:rPr>
        <w:t>module</w:t>
      </w:r>
      <w:r w:rsidR="002214E9">
        <w:rPr>
          <w:rFonts w:ascii="Verdana" w:hAnsi="Verdana"/>
          <w:sz w:val="20"/>
          <w:szCs w:val="20"/>
        </w:rPr>
        <w:t xml:space="preserve"> </w:t>
      </w:r>
      <w:r w:rsidR="009F1FD9">
        <w:rPr>
          <w:rFonts w:ascii="Verdana" w:hAnsi="Verdana"/>
          <w:sz w:val="20"/>
          <w:szCs w:val="20"/>
        </w:rPr>
        <w:t xml:space="preserve">where you define the schemas, we have some predefine schemas and lot of other </w:t>
      </w:r>
      <w:r w:rsidR="002214E9">
        <w:rPr>
          <w:rFonts w:ascii="Verdana" w:hAnsi="Verdana"/>
          <w:sz w:val="20"/>
          <w:szCs w:val="20"/>
        </w:rPr>
        <w:t xml:space="preserve">modules like </w:t>
      </w:r>
      <w:r w:rsidR="001156EC">
        <w:rPr>
          <w:rFonts w:ascii="Verdana" w:hAnsi="Verdana"/>
          <w:sz w:val="20"/>
          <w:szCs w:val="20"/>
        </w:rPr>
        <w:t>search, authorization</w:t>
      </w:r>
      <w:r w:rsidR="002214E9">
        <w:rPr>
          <w:rFonts w:ascii="Verdana" w:hAnsi="Verdana"/>
          <w:sz w:val="20"/>
          <w:szCs w:val="20"/>
        </w:rPr>
        <w:t>, Adminis</w:t>
      </w:r>
      <w:r w:rsidR="007D2EC3">
        <w:rPr>
          <w:rFonts w:ascii="Verdana" w:hAnsi="Verdana"/>
          <w:sz w:val="20"/>
          <w:szCs w:val="20"/>
        </w:rPr>
        <w:t>trative details</w:t>
      </w:r>
      <w:r w:rsidR="00C91AC7">
        <w:rPr>
          <w:rFonts w:ascii="Verdana" w:hAnsi="Verdana"/>
          <w:sz w:val="20"/>
          <w:szCs w:val="20"/>
        </w:rPr>
        <w:t xml:space="preserve"> in schema definition module</w:t>
      </w:r>
      <w:r w:rsidR="007D2EC3">
        <w:rPr>
          <w:rFonts w:ascii="Verdana" w:hAnsi="Verdana"/>
          <w:sz w:val="20"/>
          <w:szCs w:val="20"/>
        </w:rPr>
        <w:t>.  Next setting up the products, where products are create</w:t>
      </w:r>
      <w:r w:rsidR="00C91AC7">
        <w:rPr>
          <w:rFonts w:ascii="Verdana" w:hAnsi="Verdana"/>
          <w:sz w:val="20"/>
          <w:szCs w:val="20"/>
        </w:rPr>
        <w:t xml:space="preserve">d and </w:t>
      </w:r>
      <w:r w:rsidR="007D2EC3">
        <w:rPr>
          <w:rFonts w:ascii="Verdana" w:hAnsi="Verdana"/>
          <w:sz w:val="20"/>
          <w:szCs w:val="20"/>
        </w:rPr>
        <w:t xml:space="preserve">there </w:t>
      </w:r>
      <w:r w:rsidR="001156EC">
        <w:rPr>
          <w:rFonts w:ascii="Verdana" w:hAnsi="Verdana"/>
          <w:sz w:val="20"/>
          <w:szCs w:val="20"/>
        </w:rPr>
        <w:t>are lots</w:t>
      </w:r>
      <w:r w:rsidR="007D2EC3">
        <w:rPr>
          <w:rFonts w:ascii="Verdana" w:hAnsi="Verdana"/>
          <w:sz w:val="20"/>
          <w:szCs w:val="20"/>
        </w:rPr>
        <w:t xml:space="preserve"> of </w:t>
      </w:r>
      <w:r w:rsidR="00390A37">
        <w:rPr>
          <w:rFonts w:ascii="Verdana" w:hAnsi="Verdana"/>
          <w:sz w:val="20"/>
          <w:szCs w:val="20"/>
        </w:rPr>
        <w:t>parameters</w:t>
      </w:r>
      <w:r w:rsidR="00C91AC7">
        <w:rPr>
          <w:rFonts w:ascii="Verdana" w:hAnsi="Verdana"/>
          <w:sz w:val="20"/>
          <w:szCs w:val="20"/>
        </w:rPr>
        <w:t xml:space="preserve"> and rules are defined to create a product.</w:t>
      </w:r>
      <w:r w:rsidR="007D2EC3">
        <w:rPr>
          <w:rFonts w:ascii="Verdana" w:hAnsi="Verdana"/>
          <w:sz w:val="20"/>
          <w:szCs w:val="20"/>
        </w:rPr>
        <w:t xml:space="preserve"> This is heart of the application. Once you create the product then creation of policy based on the products. And </w:t>
      </w:r>
      <w:r w:rsidR="00C91AC7">
        <w:rPr>
          <w:rFonts w:ascii="Verdana" w:hAnsi="Verdana"/>
          <w:sz w:val="20"/>
          <w:szCs w:val="20"/>
        </w:rPr>
        <w:t>a</w:t>
      </w:r>
      <w:r w:rsidR="007D2EC3">
        <w:rPr>
          <w:rFonts w:ascii="Verdana" w:hAnsi="Verdana"/>
          <w:sz w:val="20"/>
          <w:szCs w:val="20"/>
        </w:rPr>
        <w:t xml:space="preserve">part from that we have some </w:t>
      </w:r>
      <w:r w:rsidR="00C91AC7">
        <w:rPr>
          <w:rFonts w:ascii="Verdana" w:hAnsi="Verdana"/>
          <w:sz w:val="20"/>
          <w:szCs w:val="20"/>
        </w:rPr>
        <w:t xml:space="preserve">other modules like </w:t>
      </w:r>
      <w:r w:rsidR="007D2EC3">
        <w:rPr>
          <w:rFonts w:ascii="Verdana" w:hAnsi="Verdana"/>
          <w:sz w:val="20"/>
          <w:szCs w:val="20"/>
        </w:rPr>
        <w:t>reporting module and cal engine. It calculates the premium and send</w:t>
      </w:r>
      <w:r w:rsidR="001156EC">
        <w:rPr>
          <w:rFonts w:ascii="Verdana" w:hAnsi="Verdana"/>
          <w:sz w:val="20"/>
          <w:szCs w:val="20"/>
        </w:rPr>
        <w:t>s</w:t>
      </w:r>
      <w:r w:rsidR="007D2EC3">
        <w:rPr>
          <w:rFonts w:ascii="Verdana" w:hAnsi="Verdana"/>
          <w:sz w:val="20"/>
          <w:szCs w:val="20"/>
        </w:rPr>
        <w:t xml:space="preserve"> email or noti</w:t>
      </w:r>
      <w:r w:rsidR="00C91AC7">
        <w:rPr>
          <w:rFonts w:ascii="Verdana" w:hAnsi="Verdana"/>
          <w:sz w:val="20"/>
          <w:szCs w:val="20"/>
        </w:rPr>
        <w:t>fi</w:t>
      </w:r>
      <w:r w:rsidR="007D2EC3">
        <w:rPr>
          <w:rFonts w:ascii="Verdana" w:hAnsi="Verdana"/>
          <w:sz w:val="20"/>
          <w:szCs w:val="20"/>
        </w:rPr>
        <w:t xml:space="preserve">cation to policy holders.  </w:t>
      </w:r>
    </w:p>
    <w:p w:rsidR="007D2EC3" w:rsidRDefault="007D2EC3" w:rsidP="00834A4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My role in this project i</w:t>
      </w:r>
      <w:r w:rsidR="0016325E">
        <w:rPr>
          <w:rFonts w:ascii="Verdana" w:hAnsi="Verdana"/>
          <w:sz w:val="20"/>
          <w:szCs w:val="20"/>
        </w:rPr>
        <w:t>s picking up the stories and wri</w:t>
      </w:r>
      <w:r>
        <w:rPr>
          <w:rFonts w:ascii="Verdana" w:hAnsi="Verdana"/>
          <w:sz w:val="20"/>
          <w:szCs w:val="20"/>
        </w:rPr>
        <w:t>ting test cases and executed them and also automating the regression pack</w:t>
      </w:r>
      <w:r w:rsidR="0016325E">
        <w:rPr>
          <w:rFonts w:ascii="Verdana" w:hAnsi="Verdana"/>
          <w:sz w:val="20"/>
          <w:szCs w:val="20"/>
        </w:rPr>
        <w:t>. Also involved in the discussion of business requirements and participate in daily catch up and so…</w:t>
      </w:r>
    </w:p>
    <w:p w:rsidR="002214E9" w:rsidRDefault="002214E9" w:rsidP="00834A42">
      <w:pPr>
        <w:rPr>
          <w:rFonts w:ascii="Verdana" w:hAnsi="Verdana"/>
          <w:sz w:val="20"/>
          <w:szCs w:val="20"/>
        </w:rPr>
      </w:pPr>
    </w:p>
    <w:p w:rsidR="002266E0" w:rsidRDefault="000A4058" w:rsidP="00834A42">
      <w:r>
        <w:rPr>
          <w:noProof/>
        </w:rPr>
        <mc:AlternateContent>
          <mc:Choice Requires="wpc">
            <w:drawing>
              <wp:inline distT="0" distB="0" distL="0" distR="0">
                <wp:extent cx="6286500" cy="1943100"/>
                <wp:effectExtent l="0" t="1270" r="0" b="0"/>
                <wp:docPr id="14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114082"/>
                            <a:ext cx="1600200" cy="3429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66E0" w:rsidRDefault="002266E0" w:rsidP="002266E0">
                              <w:pPr>
                                <w:jc w:val="center"/>
                              </w:pPr>
                              <w:r>
                                <w:t>Scheme</w:t>
                              </w:r>
                            </w:p>
                            <w:p w:rsidR="002266E0" w:rsidRDefault="002266E0" w:rsidP="002266E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5"/>
                        <wps:cNvCnPr>
                          <a:cxnSpLocks noChangeShapeType="1"/>
                          <a:stCxn id="1" idx="2"/>
                          <a:endCxn id="3" idx="0"/>
                        </wps:cNvCnPr>
                        <wps:spPr bwMode="auto">
                          <a:xfrm>
                            <a:off x="3200400" y="466700"/>
                            <a:ext cx="762" cy="3237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800056"/>
                            <a:ext cx="1600200" cy="3437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66E0" w:rsidRDefault="002266E0" w:rsidP="002266E0">
                              <w:pPr>
                                <w:jc w:val="center"/>
                              </w:pPr>
                              <w:r>
                                <w:t>Product</w:t>
                              </w:r>
                            </w:p>
                            <w:p w:rsidR="002266E0" w:rsidRDefault="002266E0" w:rsidP="002266E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1486031"/>
                            <a:ext cx="1600200" cy="344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66E0" w:rsidRDefault="002266E0" w:rsidP="002266E0">
                              <w:pPr>
                                <w:jc w:val="center"/>
                              </w:pPr>
                              <w:r>
                                <w:t>Policy</w:t>
                              </w:r>
                            </w:p>
                            <w:p w:rsidR="002266E0" w:rsidRDefault="002266E0" w:rsidP="002266E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8"/>
                        <wps:cNvCnPr>
                          <a:cxnSpLocks noChangeShapeType="1"/>
                          <a:stCxn id="3" idx="2"/>
                          <a:endCxn id="4" idx="0"/>
                        </wps:cNvCnPr>
                        <wps:spPr bwMode="auto">
                          <a:xfrm>
                            <a:off x="3200400" y="1153415"/>
                            <a:ext cx="762" cy="3326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343400" y="342987"/>
                            <a:ext cx="1600200" cy="3429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66E0" w:rsidRDefault="002266E0" w:rsidP="002266E0">
                              <w:pPr>
                                <w:jc w:val="center"/>
                              </w:pPr>
                              <w:r>
                                <w:t>Product Lines</w:t>
                              </w:r>
                            </w:p>
                            <w:p w:rsidR="002266E0" w:rsidRDefault="002266E0" w:rsidP="002266E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0"/>
                        <wps:cNvCnPr>
                          <a:cxnSpLocks noChangeShapeType="1"/>
                          <a:stCxn id="6" idx="2"/>
                          <a:endCxn id="3" idx="3"/>
                        </wps:cNvCnPr>
                        <wps:spPr bwMode="auto">
                          <a:xfrm rot="5400000">
                            <a:off x="4438795" y="267216"/>
                            <a:ext cx="276316" cy="1133094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800056"/>
                            <a:ext cx="1600200" cy="4570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66E0" w:rsidRDefault="002266E0" w:rsidP="002266E0">
                              <w:r>
                                <w:t>Third Party Masters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2"/>
                        <wps:cNvCnPr>
                          <a:cxnSpLocks noChangeShapeType="1"/>
                          <a:stCxn id="8" idx="0"/>
                          <a:endCxn id="1" idx="1"/>
                        </wps:cNvCnPr>
                        <wps:spPr bwMode="auto">
                          <a:xfrm rot="16200000">
                            <a:off x="1457307" y="-142671"/>
                            <a:ext cx="504480" cy="1362456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3"/>
                        <wps:cNvCnPr>
                          <a:cxnSpLocks noChangeShapeType="1"/>
                          <a:stCxn id="8" idx="3"/>
                          <a:endCxn id="3" idx="1"/>
                        </wps:cNvCnPr>
                        <wps:spPr bwMode="auto">
                          <a:xfrm flipV="1">
                            <a:off x="1838706" y="971920"/>
                            <a:ext cx="552450" cy="570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4"/>
                        <wps:cNvCnPr>
                          <a:cxnSpLocks noChangeShapeType="1"/>
                          <a:stCxn id="8" idx="2"/>
                          <a:endCxn id="4" idx="1"/>
                        </wps:cNvCnPr>
                        <wps:spPr bwMode="auto">
                          <a:xfrm rot="16200000" flipH="1">
                            <a:off x="1518179" y="777266"/>
                            <a:ext cx="391879" cy="137160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343400" y="1257126"/>
                            <a:ext cx="1600200" cy="3422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66E0" w:rsidRDefault="002266E0" w:rsidP="002266E0">
                              <w:pPr>
                                <w:jc w:val="center"/>
                              </w:pPr>
                              <w:r>
                                <w:t>Group</w:t>
                              </w:r>
                            </w:p>
                            <w:p w:rsidR="002266E0" w:rsidRDefault="002266E0" w:rsidP="002266E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6"/>
                        <wps:cNvCnPr>
                          <a:cxnSpLocks noChangeShapeType="1"/>
                          <a:stCxn id="12" idx="1"/>
                        </wps:cNvCnPr>
                        <wps:spPr bwMode="auto">
                          <a:xfrm rot="10800000">
                            <a:off x="3199638" y="1257126"/>
                            <a:ext cx="1134618" cy="171864"/>
                          </a:xfrm>
                          <a:prstGeom prst="bentConnector3">
                            <a:avLst>
                              <a:gd name="adj1" fmla="val 4957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95pt;height:153pt;mso-position-horizontal-relative:char;mso-position-vertical-relative:line" coordsize="62865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865;height:1943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4003;top:1140;width:16002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wdpL8A&#10;AADaAAAADwAAAGRycy9kb3ducmV2LnhtbERPTWvCQBC9F/wPywi9NRuLLZJmFREMPRq19DrNjtlg&#10;djZktzH5965Q6Gl4vM/JN6NtxUC9bxwrWCQpCOLK6YZrBefT/mUFwgdkja1jUjCRh8169pRjpt2N&#10;SxqOoRYxhH2GCkwIXSalrwxZ9InriCN3cb3FEGFfS93jLYbbVr6m6bu02HBsMNjRzlB1Pf5aBW/+&#10;+7Acpp/G1KuvQhajLZenQqnn+bj9ABFoDP/iP/enjvPh8crjyv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PB2kvwAAANoAAAAPAAAAAAAAAAAAAAAAAJgCAABkcnMvZG93bnJl&#10;di54bWxQSwUGAAAAAAQABAD1AAAAhAMAAAAA&#10;" strokeweight="1.5pt">
                  <v:textbox>
                    <w:txbxContent>
                      <w:p w:rsidR="002266E0" w:rsidRDefault="002266E0" w:rsidP="002266E0">
                        <w:pPr>
                          <w:jc w:val="center"/>
                        </w:pPr>
                        <w:r>
                          <w:t>Scheme</w:t>
                        </w:r>
                      </w:p>
                      <w:p w:rsidR="002266E0" w:rsidRDefault="002266E0" w:rsidP="002266E0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9" type="#_x0000_t32" style="position:absolute;left:32004;top:4667;width:7;height:32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tLcMQAAADaAAAADwAAAGRycy9kb3ducmV2LnhtbESPQWvCQBSE7wX/w/KE3upGD6WmrlIE&#10;S4n0oCmh3h7ZZxKafRt2V5P4691CocdhZr5hVpvBtOJKzjeWFcxnCQji0uqGKwVf+e7pBYQPyBpb&#10;y6RgJA+b9eRhham2PR/oegyViBD2KSqoQ+hSKX1Zk0E/sx1x9M7WGQxRukpqh32Em1YukuRZGmw4&#10;LtTY0bam8ud4MQq+98tLMRaflBXzZXZCZ/wtf1fqcTq8vYIINIT/8F/7QytYwO+Ve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20twxAAAANoAAAAPAAAAAAAAAAAA&#10;AAAAAKECAABkcnMvZG93bnJldi54bWxQSwUGAAAAAAQABAD5AAAAkgMAAAAA&#10;">
                  <v:stroke endarrow="block"/>
                </v:shape>
                <v:shape id="Text Box 6" o:spid="_x0000_s1030" type="#_x0000_t202" style="position:absolute;left:24003;top:8000;width:16002;height:3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ImSMEA&#10;AADaAAAADwAAAGRycy9kb3ducmV2LnhtbESPT4vCMBTE7wt+h/AEb2vq6opUo4iwxaN/8fpsnk2x&#10;eSlNrPXbm4WFPQ4z8xtmsepsJVpqfOlYwWiYgCDOnS65UHA6/nzOQPiArLFyTApe5GG17H0sMNXu&#10;yXtqD6EQEcI+RQUmhDqV0ueGLPqhq4mjd3ONxRBlU0jd4DPCbSW/kmQqLZYcFwzWtDGU3w8Pq+Db&#10;X3aT9nUtTTE7ZzLr7H5yzJQa9Lv1HESgLvyH/9pbrWAMv1fiDZ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iJkjBAAAA2gAAAA8AAAAAAAAAAAAAAAAAmAIAAGRycy9kb3du&#10;cmV2LnhtbFBLBQYAAAAABAAEAPUAAACGAwAAAAA=&#10;" strokeweight="1.5pt">
                  <v:textbox>
                    <w:txbxContent>
                      <w:p w:rsidR="002266E0" w:rsidRDefault="002266E0" w:rsidP="002266E0">
                        <w:pPr>
                          <w:jc w:val="center"/>
                        </w:pPr>
                        <w:r>
                          <w:t>Product</w:t>
                        </w:r>
                      </w:p>
                      <w:p w:rsidR="002266E0" w:rsidRDefault="002266E0" w:rsidP="002266E0"/>
                    </w:txbxContent>
                  </v:textbox>
                </v:shape>
                <v:shape id="Text Box 7" o:spid="_x0000_s1031" type="#_x0000_t202" style="position:absolute;left:24003;top:14860;width:16002;height:3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HYMQA&#10;AADaAAAADwAAAGRycy9kb3ducmV2LnhtbESPzWvCQBTE70L/h+UVetNNpX4QXaVoWz0JTT14fGZf&#10;PjD7NmS3SfzvXUHwOMzMb5jlujeVaKlxpWUF76MIBHFqdcm5guPf93AOwnlkjZVlUnAlB+vVy2CJ&#10;sbYd/1Kb+FwECLsYFRTe17GULi3IoBvZmjh4mW0M+iCbXOoGuwA3lRxH0VQaLDksFFjTpqD0kvwb&#10;BYedm59nX+3pJzna7aGbZTgZZ0q9vfafCxCeev8MP9p7reAD7lfCDZ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oB2DEAAAA2gAAAA8AAAAAAAAAAAAAAAAAmAIAAGRycy9k&#10;b3ducmV2LnhtbFBLBQYAAAAABAAEAPUAAACJAwAAAAA=&#10;">
                  <v:stroke dashstyle="dash"/>
                  <v:textbox>
                    <w:txbxContent>
                      <w:p w:rsidR="002266E0" w:rsidRDefault="002266E0" w:rsidP="002266E0">
                        <w:pPr>
                          <w:jc w:val="center"/>
                        </w:pPr>
                        <w:r>
                          <w:t>Policy</w:t>
                        </w:r>
                      </w:p>
                      <w:p w:rsidR="002266E0" w:rsidRDefault="002266E0" w:rsidP="002266E0"/>
                    </w:txbxContent>
                  </v:textbox>
                </v:shape>
                <v:shape id="AutoShape 8" o:spid="_x0000_s1032" type="#_x0000_t32" style="position:absolute;left:32004;top:11534;width:7;height:33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Py8MEAAADaAAAADwAAAGRycy9kb3ducmV2LnhtbESPS4vCMBSF9wP+h3AFd2OqqEg1igqK&#10;q8FREZfX5tqHzU1ponb+vRkQXB7O4+NM540pxYNql1tW0OtGIIgTq3NOFRwP6+8xCOeRNZaWScEf&#10;OZjPWl9TjLV98i899j4VYYRdjAoy76tYSpdkZNB1bUUcvKutDfog61TqGp9h3JSyH0UjaTDnQMiw&#10;olVGyW1/NwqKctgvfnizu5zS82WwDKSid1aq024WExCeGv8Jv9tbrWAI/1fCDZC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g/LwwQAAANoAAAAPAAAAAAAAAAAAAAAA&#10;AKECAABkcnMvZG93bnJldi54bWxQSwUGAAAAAAQABAD5AAAAjwMAAAAA&#10;">
                  <v:stroke dashstyle="dash" endarrow="block"/>
                </v:shape>
                <v:shape id="Text Box 9" o:spid="_x0000_s1033" type="#_x0000_t202" style="position:absolute;left:43434;top:3429;width:16002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WF0MIA&#10;AADaAAAADwAAAGRycy9kb3ducmV2LnhtbESPQWvCQBSE7wX/w/KE3pqNxYqkWUUEQ49GLb2+Zp/Z&#10;YPZtyG5j8u/dQqHHYWa+YfLtaFsxUO8bxwoWSQqCuHK64VrB5Xx4WYPwAVlj65gUTORhu5k95Zhp&#10;d+eShlOoRYSwz1CBCaHLpPSVIYs+cR1x9K6utxii7Gupe7xHuG3la5qupMWG44LBjvaGqtvpxyp4&#10;81/H5TB9N6ZefxayGG25PBdKPc/H3TuIQGP4D/+1P7SCFfxeiTdAb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1YXQwgAAANoAAAAPAAAAAAAAAAAAAAAAAJgCAABkcnMvZG93&#10;bnJldi54bWxQSwUGAAAAAAQABAD1AAAAhwMAAAAA&#10;" strokeweight="1.5pt">
                  <v:textbox>
                    <w:txbxContent>
                      <w:p w:rsidR="002266E0" w:rsidRDefault="002266E0" w:rsidP="002266E0">
                        <w:pPr>
                          <w:jc w:val="center"/>
                        </w:pPr>
                        <w:r>
                          <w:t>Product Lines</w:t>
                        </w:r>
                      </w:p>
                      <w:p w:rsidR="002266E0" w:rsidRDefault="002266E0" w:rsidP="002266E0"/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10" o:spid="_x0000_s1034" type="#_x0000_t33" style="position:absolute;left:44388;top:2672;width:2763;height:1133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Cu+MEAAADaAAAADwAAAGRycy9kb3ducmV2LnhtbESPQWvCQBSE7wX/w/IK3uomIq1NXYMI&#10;Bq+minh7ZF+TkOzbkF2T+O/dQqHHYWa+YTbpZFoxUO9qywriRQSCuLC65lLB+fvwtgbhPLLG1jIp&#10;eJCDdDt72WCi7cgnGnJfigBhl6CCyvsukdIVFRl0C9sRB+/H9gZ9kH0pdY9jgJtWLqPoXRqsOSxU&#10;2NG+oqLJ70bBYFaXT3MlGpubG6Zrnem4yZSav067LxCeJv8f/msftYIP+L0SboD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QK74wQAAANoAAAAPAAAAAAAAAAAAAAAA&#10;AKECAABkcnMvZG93bnJldi54bWxQSwUGAAAAAAQABAD5AAAAjwMAAAAA&#10;">
                  <v:stroke dashstyle="dash" endarrow="block"/>
                </v:shape>
                <v:shape id="Text Box 11" o:spid="_x0000_s1035" type="#_x0000_t202" style="position:absolute;left:2286;top:8000;width:16002;height:4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a0Ob8A&#10;AADaAAAADwAAAGRycy9kb3ducmV2LnhtbERPz2uDMBS+D/o/hFfYbY0r7SjOKGMw2XHall7fzJuR&#10;mRcxqdr/fjkUdvz4fmfFYnsx0eg7xwqeNwkI4sbpjlsFp+PH0wGED8gae8ek4EYeinz1kGGq3cwV&#10;TXVoRQxhn6ICE8KQSukbQxb9xg3Ekftxo8UQ4dhKPeIcw20vt0nyIi12HBsMDvRuqPmtr1bB3l++&#10;dtPtuzPt4VzKcrHV7lgq9bhe3l5BBFrCv/ju/tQK4tZ4Jd4Amf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BrQ5vwAAANoAAAAPAAAAAAAAAAAAAAAAAJgCAABkcnMvZG93bnJl&#10;di54bWxQSwUGAAAAAAQABAD1AAAAhAMAAAAA&#10;" strokeweight="1.5pt">
                  <v:textbox>
                    <w:txbxContent>
                      <w:p w:rsidR="002266E0" w:rsidRDefault="002266E0" w:rsidP="002266E0">
                        <w:r>
                          <w:t>Third Party Masters</w:t>
                        </w:r>
                      </w:p>
                    </w:txbxContent>
                  </v:textbox>
                </v:shape>
                <v:shape id="AutoShape 12" o:spid="_x0000_s1036" type="#_x0000_t33" style="position:absolute;left:14573;top:-1427;width:5044;height:13624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mFLsEAAADaAAAADwAAAGRycy9kb3ducmV2LnhtbESP0YrCMBRE3wX/IVxh3zTVh1WrUVQQ&#10;uyAuq37Atbm2xeamNNF2/94Igo/DzJxh5svWlOJBtSssKxgOIhDEqdUFZwrOp21/AsJ5ZI2lZVLw&#10;Tw6Wi25njrG2Df/R4+gzESDsYlSQe1/FUro0J4NuYCvi4F1tbdAHWWdS19gEuCnlKIq+pcGCw0KO&#10;FW1ySm/Hu1GwwuwnMpS2Ce53ZbM+jH+T6qLUV69dzUB4av0n/G4nWsEUXlfCD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iYUuwQAAANoAAAAPAAAAAAAAAAAAAAAA&#10;AKECAABkcnMvZG93bnJldi54bWxQSwUGAAAAAAQABAD5AAAAjwMAAAAA&#10;">
                  <v:stroke dashstyle="dash"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3" o:spid="_x0000_s1037" type="#_x0000_t34" style="position:absolute;left:18387;top:9719;width:5524;height:57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tWBcQAAADbAAAADwAAAGRycy9kb3ducmV2LnhtbESPMW/CQAyF90r9DydXYmsuMFQocCBK&#10;VdEJFcIQNitnkqg5X5Q7SPj39YDEZus9v/d5uR5dq27Uh8azgWmSgiIuvW24MnDKv9/noEJEtth6&#10;JgN3CrBevb4sMbN+4APdjrFSEsIhQwN1jF2mdShrchgS3xGLdvG9wyhrX2nb4yDhrtWzNP3QDhuW&#10;hho72tZU/h2vzkBh293uq0iHc3H2n/u8vPvfvDFm8jZuFqAijfFpflz/WMEXevlFBt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+1YFxAAAANsAAAAPAAAAAAAAAAAA&#10;AAAAAKECAABkcnMvZG93bnJldi54bWxQSwUGAAAAAAQABAD5AAAAkgMAAAAA&#10;">
                  <v:stroke dashstyle="dash" endarrow="block"/>
                </v:shape>
                <v:shape id="AutoShape 14" o:spid="_x0000_s1038" type="#_x0000_t33" style="position:absolute;left:15181;top:7773;width:3919;height:1371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xG9sAAAADbAAAADwAAAGRycy9kb3ducmV2LnhtbERPTWsCMRC9C/0PYQreNGupWrZGqYWC&#10;N6166W3YTDdLk8maRHf990YQepvH+5zFqndWXCjExrOCybgAQVx53XCt4Hj4Gr2BiAlZo/VMCq4U&#10;YbV8Giyw1L7jb7rsUy1yCMcSFZiU2lLKWBlyGMe+Jc7crw8OU4ahljpgl8OdlS9FMZMOG84NBlv6&#10;NFT97c9Owe6qaWa327U9h2lnTnN63fyQUsPn/uMdRKI+/Ysf7o3O8ydw/yUfIJc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dMRvbAAAAA2wAAAA8AAAAAAAAAAAAAAAAA&#10;oQIAAGRycy9kb3ducmV2LnhtbFBLBQYAAAAABAAEAPkAAACOAwAAAAA=&#10;">
                  <v:stroke dashstyle="dash" endarrow="block"/>
                </v:shape>
                <v:shape id="Text Box 15" o:spid="_x0000_s1039" type="#_x0000_t202" style="position:absolute;left:43434;top:12571;width:16002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fLQb8A&#10;AADbAAAADwAAAGRycy9kb3ducmV2LnhtbERPS4vCMBC+C/sfwix403RFl1KNsixs8egTr2MzNsVm&#10;UppY6783grC3+fies1j1thYdtb5yrOBrnIAgLpyuuFRw2P+NUhA+IGusHZOCB3lYLT8GC8y0u/OW&#10;ul0oRQxhn6ECE0KTSekLQxb92DXEkbu41mKIsC2lbvEew20tJ0nyLS1WHBsMNvRrqLjublbBzJ82&#10;0+5xrkyZHnOZ93Y73edKDT/7nzmIQH34F7/dax3nT+D1SzxAL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Z8tBvwAAANsAAAAPAAAAAAAAAAAAAAAAAJgCAABkcnMvZG93bnJl&#10;di54bWxQSwUGAAAAAAQABAD1AAAAhAMAAAAA&#10;" strokeweight="1.5pt">
                  <v:textbox>
                    <w:txbxContent>
                      <w:p w:rsidR="002266E0" w:rsidRDefault="002266E0" w:rsidP="002266E0">
                        <w:pPr>
                          <w:jc w:val="center"/>
                        </w:pPr>
                        <w:r>
                          <w:t>Group</w:t>
                        </w:r>
                      </w:p>
                      <w:p w:rsidR="002266E0" w:rsidRDefault="002266E0" w:rsidP="002266E0"/>
                    </w:txbxContent>
                  </v:textbox>
                </v:shape>
                <v:shape id="AutoShape 16" o:spid="_x0000_s1040" type="#_x0000_t34" style="position:absolute;left:31996;top:12571;width:11346;height:1718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bKS8EAAADbAAAADwAAAGRycy9kb3ducmV2LnhtbESP0YrCMBBF3xf8hzCCb2uqwirVKCIs&#10;rPi06geMzdgUm0loYlv/3giCbzPce8/cWW16W4uWmlA5VjAZZyCIC6crLhWcT7/fCxAhImusHZOC&#10;BwXYrAdfK8y16/if2mMsRYJwyFGBidHnUobCkMUwdp44aVfXWIxpbUqpG+wS3NZymmU/0mLF6YJB&#10;TztDxe14t4nSTff722xh/MHvXBkuhzpr50qNhv12CSJSHz/md/pPp/ozeP2SBpD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9spLwQAAANsAAAAPAAAAAAAAAAAAAAAA&#10;AKECAABkcnMvZG93bnJldi54bWxQSwUGAAAAAAQABAD5AAAAjwMAAAAA&#10;" adj="10709">
                  <v:stroke dashstyle="dash" endarrow="block"/>
                </v:shape>
                <w10:anchorlock/>
              </v:group>
            </w:pict>
          </mc:Fallback>
        </mc:AlternateContent>
      </w:r>
    </w:p>
    <w:p w:rsidR="00834A42" w:rsidRDefault="00834A42" w:rsidP="00834A42"/>
    <w:p w:rsidR="0016325E" w:rsidRPr="00DD62D5" w:rsidRDefault="00DD62D5" w:rsidP="00834A42">
      <w:pPr>
        <w:rPr>
          <w:b/>
        </w:rPr>
      </w:pPr>
      <w:r w:rsidRPr="00DD62D5">
        <w:rPr>
          <w:b/>
        </w:rPr>
        <w:t xml:space="preserve">What are major defects did you find. </w:t>
      </w:r>
    </w:p>
    <w:p w:rsidR="00CD627E" w:rsidRDefault="00DD62D5" w:rsidP="00DD62D5">
      <w:pPr>
        <w:pStyle w:val="ListParagraph"/>
        <w:numPr>
          <w:ilvl w:val="0"/>
          <w:numId w:val="2"/>
        </w:numPr>
      </w:pPr>
      <w:r>
        <w:t xml:space="preserve">There </w:t>
      </w:r>
      <w:r w:rsidR="004E7F7E">
        <w:t>are so many major defects I</w:t>
      </w:r>
      <w:r>
        <w:t xml:space="preserve"> found, </w:t>
      </w:r>
      <w:r w:rsidR="004E7F7E">
        <w:t xml:space="preserve">the latest I </w:t>
      </w:r>
      <w:r w:rsidR="00311810">
        <w:t>can think of is new product</w:t>
      </w:r>
      <w:r w:rsidR="00CD627E">
        <w:t xml:space="preserve"> which is created</w:t>
      </w:r>
      <w:r w:rsidR="003D7673">
        <w:t xml:space="preserve"> is not available </w:t>
      </w:r>
      <w:r w:rsidR="00311810">
        <w:t xml:space="preserve"> in the policy screen to create the policies against it and </w:t>
      </w:r>
      <w:r w:rsidR="00CD627E">
        <w:t xml:space="preserve">adding to </w:t>
      </w:r>
      <w:r w:rsidR="00311810">
        <w:t>cr</w:t>
      </w:r>
      <w:r w:rsidR="00CD627E">
        <w:t>eating</w:t>
      </w:r>
      <w:r w:rsidR="00311810">
        <w:t xml:space="preserve"> the policy with </w:t>
      </w:r>
      <w:r w:rsidR="00CD627E">
        <w:t>existing product</w:t>
      </w:r>
      <w:r w:rsidR="00311810">
        <w:t xml:space="preserve"> is not saved correct</w:t>
      </w:r>
      <w:r w:rsidR="00CD627E">
        <w:t>ly</w:t>
      </w:r>
      <w:r w:rsidR="00311810">
        <w:t xml:space="preserve">. </w:t>
      </w:r>
    </w:p>
    <w:p w:rsidR="00CD627E" w:rsidRDefault="00CD627E" w:rsidP="00CD627E">
      <w:pPr>
        <w:pStyle w:val="ListParagraph"/>
      </w:pPr>
    </w:p>
    <w:p w:rsidR="00311810" w:rsidRDefault="00CD627E" w:rsidP="00311810">
      <w:pPr>
        <w:pStyle w:val="ListParagraph"/>
        <w:numPr>
          <w:ilvl w:val="0"/>
          <w:numId w:val="2"/>
        </w:numPr>
      </w:pPr>
      <w:r>
        <w:t>One</w:t>
      </w:r>
      <w:r w:rsidR="00311810">
        <w:t xml:space="preserve"> more</w:t>
      </w:r>
      <w:r>
        <w:t xml:space="preserve"> major defect is search functionality that</w:t>
      </w:r>
      <w:r w:rsidR="00311810">
        <w:t xml:space="preserve"> </w:t>
      </w:r>
      <w:r>
        <w:t xml:space="preserve">it </w:t>
      </w:r>
      <w:r w:rsidR="00311810">
        <w:t>does not bring up the correct list based on the search.</w:t>
      </w:r>
    </w:p>
    <w:p w:rsidR="00CD627E" w:rsidRDefault="00CD627E" w:rsidP="00CD627E">
      <w:pPr>
        <w:pStyle w:val="ListParagraph"/>
      </w:pPr>
    </w:p>
    <w:p w:rsidR="00CD627E" w:rsidRDefault="00CD627E" w:rsidP="00CD627E">
      <w:pPr>
        <w:pStyle w:val="ListParagraph"/>
      </w:pPr>
    </w:p>
    <w:p w:rsidR="00311810" w:rsidRPr="00311810" w:rsidRDefault="00A6288C" w:rsidP="00311810">
      <w:pPr>
        <w:rPr>
          <w:b/>
        </w:rPr>
      </w:pPr>
      <w:r>
        <w:rPr>
          <w:b/>
        </w:rPr>
        <w:t xml:space="preserve">What </w:t>
      </w:r>
      <w:r w:rsidR="00CD627E">
        <w:rPr>
          <w:b/>
        </w:rPr>
        <w:t xml:space="preserve">are the </w:t>
      </w:r>
      <w:r w:rsidR="00311810" w:rsidRPr="00311810">
        <w:rPr>
          <w:b/>
        </w:rPr>
        <w:t>Challenges</w:t>
      </w:r>
      <w:r>
        <w:rPr>
          <w:b/>
        </w:rPr>
        <w:t xml:space="preserve"> did you phase</w:t>
      </w:r>
      <w:r w:rsidR="00311810" w:rsidRPr="00311810">
        <w:rPr>
          <w:b/>
        </w:rPr>
        <w:t xml:space="preserve"> in Testing</w:t>
      </w:r>
      <w:r>
        <w:rPr>
          <w:b/>
        </w:rPr>
        <w:t>?</w:t>
      </w:r>
    </w:p>
    <w:p w:rsidR="00311810" w:rsidRDefault="00A6288C" w:rsidP="00A6288C">
      <w:pPr>
        <w:pStyle w:val="ListParagraph"/>
        <w:numPr>
          <w:ilvl w:val="0"/>
          <w:numId w:val="2"/>
        </w:numPr>
      </w:pPr>
      <w:r>
        <w:lastRenderedPageBreak/>
        <w:t>Understanding the requirements when I started with Insurance project, because I don’t have much expe</w:t>
      </w:r>
      <w:r w:rsidR="00CD627E">
        <w:t xml:space="preserve">rience in it. I did </w:t>
      </w:r>
      <w:r w:rsidR="006920B0">
        <w:t>overcome</w:t>
      </w:r>
      <w:r w:rsidR="00CD627E">
        <w:t xml:space="preserve"> </w:t>
      </w:r>
      <w:r>
        <w:t xml:space="preserve"> by putting more efforts and talking to business users and </w:t>
      </w:r>
      <w:r w:rsidR="006920B0">
        <w:t>goggling</w:t>
      </w:r>
      <w:r>
        <w:t xml:space="preserve"> </w:t>
      </w:r>
    </w:p>
    <w:p w:rsidR="00E311A6" w:rsidRDefault="00CD627E" w:rsidP="00A6288C">
      <w:pPr>
        <w:pStyle w:val="ListParagraph"/>
        <w:numPr>
          <w:ilvl w:val="0"/>
          <w:numId w:val="2"/>
        </w:numPr>
      </w:pPr>
      <w:r>
        <w:t>P</w:t>
      </w:r>
      <w:r w:rsidR="0090742D">
        <w:t>reparation</w:t>
      </w:r>
      <w:r w:rsidR="00E311A6">
        <w:t xml:space="preserve"> of</w:t>
      </w:r>
      <w:r w:rsidR="0090742D">
        <w:t xml:space="preserve"> test data while working elixir project.</w:t>
      </w:r>
    </w:p>
    <w:p w:rsidR="0090742D" w:rsidRDefault="00B35A2C" w:rsidP="00A6288C">
      <w:pPr>
        <w:pStyle w:val="ListParagraph"/>
        <w:numPr>
          <w:ilvl w:val="0"/>
          <w:numId w:val="2"/>
        </w:numPr>
      </w:pPr>
      <w:r>
        <w:t>B</w:t>
      </w:r>
      <w:r w:rsidR="0090742D">
        <w:t xml:space="preserve">uilding the automation </w:t>
      </w:r>
      <w:r>
        <w:t xml:space="preserve">Regression suite </w:t>
      </w:r>
    </w:p>
    <w:p w:rsidR="00B35A2C" w:rsidRDefault="00B35A2C" w:rsidP="00A6288C">
      <w:pPr>
        <w:pStyle w:val="ListParagraph"/>
        <w:numPr>
          <w:ilvl w:val="0"/>
          <w:numId w:val="2"/>
        </w:numPr>
      </w:pPr>
      <w:r>
        <w:t xml:space="preserve">Timelines, we had a situation to complete the testing in a month which usually </w:t>
      </w:r>
      <w:r w:rsidR="009D78CE">
        <w:t>needs 2 months…</w:t>
      </w:r>
      <w:r w:rsidR="00CD627E">
        <w:t xml:space="preserve"> worked on</w:t>
      </w:r>
      <w:r w:rsidR="009D78CE">
        <w:t xml:space="preserve"> weekends to complete the work.</w:t>
      </w:r>
    </w:p>
    <w:p w:rsidR="00093104" w:rsidRDefault="00093104" w:rsidP="00311810"/>
    <w:p w:rsidR="00093104" w:rsidRPr="00093104" w:rsidRDefault="00093104" w:rsidP="00093104">
      <w:pPr>
        <w:rPr>
          <w:b/>
        </w:rPr>
      </w:pPr>
      <w:r w:rsidRPr="00093104">
        <w:rPr>
          <w:b/>
        </w:rPr>
        <w:t>Questions to the interviewer</w:t>
      </w:r>
    </w:p>
    <w:p w:rsidR="00093104" w:rsidRDefault="00093104" w:rsidP="00A6288C">
      <w:pPr>
        <w:spacing w:after="0" w:line="240" w:lineRule="auto"/>
      </w:pPr>
      <w:r>
        <w:t xml:space="preserve">• What are the other people in the department like? How would their roles impact on mine? </w:t>
      </w:r>
    </w:p>
    <w:p w:rsidR="00093104" w:rsidRDefault="00093104" w:rsidP="00A6288C">
      <w:pPr>
        <w:spacing w:after="0" w:line="240" w:lineRule="auto"/>
      </w:pPr>
      <w:r>
        <w:t xml:space="preserve">• What would my core responsibilities be? </w:t>
      </w:r>
    </w:p>
    <w:p w:rsidR="005D1916" w:rsidRDefault="005D1916" w:rsidP="00A6288C">
      <w:pPr>
        <w:spacing w:after="0" w:line="240" w:lineRule="auto"/>
      </w:pPr>
      <w:r>
        <w:t>What is scope the for automation</w:t>
      </w:r>
    </w:p>
    <w:p w:rsidR="00093104" w:rsidRDefault="00093104" w:rsidP="00A6288C">
      <w:pPr>
        <w:spacing w:after="0" w:line="240" w:lineRule="auto"/>
      </w:pPr>
      <w:r>
        <w:t xml:space="preserve">• What training or induction is given? </w:t>
      </w:r>
    </w:p>
    <w:p w:rsidR="00093104" w:rsidRDefault="00093104" w:rsidP="00A6288C">
      <w:pPr>
        <w:spacing w:after="0" w:line="240" w:lineRule="auto"/>
      </w:pPr>
      <w:r>
        <w:t xml:space="preserve">• What sort of one-off projects might I be given? </w:t>
      </w:r>
    </w:p>
    <w:p w:rsidR="00093104" w:rsidRDefault="00093104" w:rsidP="00A6288C">
      <w:pPr>
        <w:spacing w:after="0" w:line="240" w:lineRule="auto"/>
      </w:pPr>
      <w:r>
        <w:t xml:space="preserve">• How much interaction would I have with other departments, or with clients and suppliers? </w:t>
      </w:r>
    </w:p>
    <w:p w:rsidR="00093104" w:rsidRDefault="00093104" w:rsidP="00A6288C">
      <w:pPr>
        <w:spacing w:after="0" w:line="240" w:lineRule="auto"/>
      </w:pPr>
      <w:r>
        <w:t xml:space="preserve">• What </w:t>
      </w:r>
      <w:r w:rsidR="004B5519">
        <w:t xml:space="preserve"> </w:t>
      </w:r>
      <w:r>
        <w:t xml:space="preserve">scope is there for taking on extra work, or being involved in any other aspects of the </w:t>
      </w:r>
    </w:p>
    <w:p w:rsidR="00093104" w:rsidRDefault="00093104" w:rsidP="00A6288C">
      <w:pPr>
        <w:spacing w:after="0" w:line="240" w:lineRule="auto"/>
      </w:pPr>
      <w:r>
        <w:t xml:space="preserve">company? </w:t>
      </w:r>
    </w:p>
    <w:p w:rsidR="00093104" w:rsidRDefault="00093104" w:rsidP="00A6288C">
      <w:pPr>
        <w:spacing w:after="0" w:line="240" w:lineRule="auto"/>
      </w:pPr>
      <w:r>
        <w:t xml:space="preserve">• What plans do you have for expansion - how would these impact on my role? </w:t>
      </w:r>
    </w:p>
    <w:p w:rsidR="00093104" w:rsidRDefault="00093104" w:rsidP="00A6288C">
      <w:pPr>
        <w:spacing w:after="0" w:line="240" w:lineRule="auto"/>
      </w:pPr>
      <w:r>
        <w:t>• Where are the opportunities to progress within the company?</w:t>
      </w:r>
    </w:p>
    <w:p w:rsidR="00D52A36" w:rsidRDefault="00D52A36" w:rsidP="00A6288C">
      <w:pPr>
        <w:spacing w:line="240" w:lineRule="auto"/>
      </w:pPr>
    </w:p>
    <w:p w:rsidR="00CD1F7B" w:rsidRPr="00CD1F7B" w:rsidRDefault="00CD1F7B" w:rsidP="00CD1F7B">
      <w:pPr>
        <w:spacing w:line="240" w:lineRule="auto"/>
        <w:rPr>
          <w:b/>
        </w:rPr>
      </w:pPr>
      <w:r w:rsidRPr="00CD1F7B">
        <w:rPr>
          <w:b/>
        </w:rPr>
        <w:t>General interview tips</w:t>
      </w:r>
    </w:p>
    <w:p w:rsidR="00CD1F7B" w:rsidRDefault="00CD1F7B" w:rsidP="00CD1F7B">
      <w:pPr>
        <w:spacing w:line="240" w:lineRule="auto"/>
      </w:pPr>
      <w:r>
        <w:t xml:space="preserve">Think back to your first interview. </w:t>
      </w:r>
    </w:p>
    <w:p w:rsidR="00CD1F7B" w:rsidRDefault="00CD1F7B" w:rsidP="00CD1F7B">
      <w:pPr>
        <w:spacing w:after="0" w:line="240" w:lineRule="auto"/>
      </w:pPr>
      <w:r>
        <w:t xml:space="preserve">• What main areas did the interviewers concentrate on? Be prepared for a more intense focus. </w:t>
      </w:r>
    </w:p>
    <w:p w:rsidR="00CD1F7B" w:rsidRDefault="00CD1F7B" w:rsidP="00CD1F7B">
      <w:pPr>
        <w:spacing w:after="0" w:line="240" w:lineRule="auto"/>
      </w:pPr>
      <w:r>
        <w:t xml:space="preserve">• Look at the information given to you - brochures, presentations etc. and be prepared to answer questions. </w:t>
      </w:r>
    </w:p>
    <w:p w:rsidR="00CD1F7B" w:rsidRDefault="00CD1F7B" w:rsidP="00CD1F7B">
      <w:pPr>
        <w:spacing w:after="0" w:line="240" w:lineRule="auto"/>
      </w:pPr>
      <w:r>
        <w:t xml:space="preserve">• Which questions did you find difficult? Be prepared to answer the same questions again. </w:t>
      </w:r>
    </w:p>
    <w:p w:rsidR="00CD1F7B" w:rsidRDefault="00CD1F7B" w:rsidP="00CD1F7B">
      <w:pPr>
        <w:spacing w:after="0" w:line="240" w:lineRule="auto"/>
      </w:pPr>
      <w:r>
        <w:t xml:space="preserve">• Let the interviewer know more about you - this is your chance to express your ideas. </w:t>
      </w:r>
    </w:p>
    <w:p w:rsidR="00CD1F7B" w:rsidRDefault="00CD1F7B" w:rsidP="00CD1F7B">
      <w:pPr>
        <w:spacing w:after="0" w:line="240" w:lineRule="auto"/>
      </w:pPr>
      <w:r>
        <w:t xml:space="preserve">• Think of fresh examples and information i.e. about your achievements. </w:t>
      </w:r>
    </w:p>
    <w:p w:rsidR="00CD1F7B" w:rsidRDefault="00CD1F7B" w:rsidP="00CD1F7B">
      <w:pPr>
        <w:spacing w:after="0" w:line="240" w:lineRule="auto"/>
      </w:pPr>
      <w:r>
        <w:t xml:space="preserve">• Do not get distracted - focus and listen carefully to the interviewer. </w:t>
      </w:r>
    </w:p>
    <w:p w:rsidR="00CD1F7B" w:rsidRDefault="00CD1F7B" w:rsidP="00CD1F7B">
      <w:pPr>
        <w:spacing w:after="0" w:line="240" w:lineRule="auto"/>
      </w:pPr>
      <w:r>
        <w:t xml:space="preserve">• Know your skills and strengths and express them with confidence. </w:t>
      </w:r>
    </w:p>
    <w:p w:rsidR="00CD1F7B" w:rsidRDefault="00CD1F7B" w:rsidP="00CD1F7B">
      <w:pPr>
        <w:spacing w:after="0" w:line="240" w:lineRule="auto"/>
      </w:pPr>
      <w:r>
        <w:t>• Remain calm, be concise, positive and enthusiastic</w:t>
      </w:r>
    </w:p>
    <w:p w:rsidR="0030747D" w:rsidRDefault="0030747D" w:rsidP="00CD1F7B">
      <w:pPr>
        <w:spacing w:after="0" w:line="240" w:lineRule="auto"/>
      </w:pPr>
    </w:p>
    <w:p w:rsidR="0030747D" w:rsidRDefault="0030747D" w:rsidP="00CD1F7B">
      <w:pPr>
        <w:spacing w:after="0" w:line="240" w:lineRule="auto"/>
      </w:pPr>
    </w:p>
    <w:p w:rsidR="0030747D" w:rsidRDefault="0030747D" w:rsidP="0030747D">
      <w:pPr>
        <w:spacing w:line="240" w:lineRule="auto"/>
      </w:pPr>
      <w:r w:rsidRPr="0030747D">
        <w:rPr>
          <w:b/>
        </w:rPr>
        <w:t xml:space="preserve">Achievements </w:t>
      </w:r>
    </w:p>
    <w:p w:rsidR="0030747D" w:rsidRDefault="0030747D" w:rsidP="0030747D">
      <w:pPr>
        <w:pStyle w:val="ListParagraph"/>
        <w:numPr>
          <w:ilvl w:val="0"/>
          <w:numId w:val="3"/>
        </w:numPr>
        <w:spacing w:after="0" w:line="240" w:lineRule="auto"/>
      </w:pPr>
      <w:r>
        <w:t>Building the automation framework and automation regression suite.</w:t>
      </w:r>
    </w:p>
    <w:p w:rsidR="0030747D" w:rsidRDefault="0030747D" w:rsidP="0030747D">
      <w:pPr>
        <w:pStyle w:val="ListParagraph"/>
        <w:numPr>
          <w:ilvl w:val="0"/>
          <w:numId w:val="3"/>
        </w:numPr>
        <w:spacing w:after="0" w:line="240" w:lineRule="auto"/>
      </w:pPr>
      <w:r>
        <w:t>Streamlining the testing process by creating the dashboards and some other changes</w:t>
      </w:r>
    </w:p>
    <w:p w:rsidR="0030747D" w:rsidRDefault="0030747D" w:rsidP="0030747D">
      <w:pPr>
        <w:pStyle w:val="ListParagraph"/>
        <w:numPr>
          <w:ilvl w:val="0"/>
          <w:numId w:val="3"/>
        </w:numPr>
        <w:spacing w:after="0" w:line="240" w:lineRule="auto"/>
      </w:pPr>
      <w:r>
        <w:t>Won the Best champion award for 2012</w:t>
      </w:r>
    </w:p>
    <w:p w:rsidR="002428F8" w:rsidRDefault="002428F8" w:rsidP="002428F8">
      <w:pPr>
        <w:spacing w:after="0" w:line="240" w:lineRule="auto"/>
      </w:pPr>
    </w:p>
    <w:p w:rsidR="002428F8" w:rsidRDefault="002428F8" w:rsidP="002428F8">
      <w:pPr>
        <w:spacing w:after="0" w:line="240" w:lineRule="auto"/>
      </w:pPr>
    </w:p>
    <w:p w:rsidR="002428F8" w:rsidRDefault="002428F8" w:rsidP="002428F8">
      <w:pPr>
        <w:spacing w:after="0" w:line="240" w:lineRule="auto"/>
      </w:pPr>
      <w:r>
        <w:t>Quality : when product is notghing but “exeding the customer expectations”</w:t>
      </w:r>
    </w:p>
    <w:p w:rsidR="0030747D" w:rsidRDefault="0030747D" w:rsidP="0030747D">
      <w:pPr>
        <w:pStyle w:val="ListParagraph"/>
        <w:spacing w:after="0" w:line="240" w:lineRule="auto"/>
      </w:pPr>
    </w:p>
    <w:sectPr w:rsidR="0030747D" w:rsidSect="00056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D6257"/>
    <w:multiLevelType w:val="hybridMultilevel"/>
    <w:tmpl w:val="3EC0B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753F27"/>
    <w:multiLevelType w:val="hybridMultilevel"/>
    <w:tmpl w:val="968A9E9A"/>
    <w:lvl w:ilvl="0" w:tplc="5B4003E4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5C684AC6"/>
    <w:multiLevelType w:val="hybridMultilevel"/>
    <w:tmpl w:val="D83875CC"/>
    <w:lvl w:ilvl="0" w:tplc="8F88C3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A36"/>
    <w:rsid w:val="00002D5D"/>
    <w:rsid w:val="000254D1"/>
    <w:rsid w:val="00056083"/>
    <w:rsid w:val="00093104"/>
    <w:rsid w:val="000A4058"/>
    <w:rsid w:val="000E2CC8"/>
    <w:rsid w:val="000E3C2B"/>
    <w:rsid w:val="0010371C"/>
    <w:rsid w:val="001156EC"/>
    <w:rsid w:val="00120AD9"/>
    <w:rsid w:val="0016325E"/>
    <w:rsid w:val="0020539D"/>
    <w:rsid w:val="002214E9"/>
    <w:rsid w:val="002266E0"/>
    <w:rsid w:val="00234BDD"/>
    <w:rsid w:val="002428F8"/>
    <w:rsid w:val="002644C0"/>
    <w:rsid w:val="002838B1"/>
    <w:rsid w:val="00284BA1"/>
    <w:rsid w:val="002C0718"/>
    <w:rsid w:val="002D0A2C"/>
    <w:rsid w:val="0030747D"/>
    <w:rsid w:val="00311810"/>
    <w:rsid w:val="00312A91"/>
    <w:rsid w:val="00317B9D"/>
    <w:rsid w:val="00376EE0"/>
    <w:rsid w:val="00390A37"/>
    <w:rsid w:val="003A1DB6"/>
    <w:rsid w:val="003B0B41"/>
    <w:rsid w:val="003D7673"/>
    <w:rsid w:val="003E3451"/>
    <w:rsid w:val="003E668A"/>
    <w:rsid w:val="00437747"/>
    <w:rsid w:val="0046216F"/>
    <w:rsid w:val="004A70B1"/>
    <w:rsid w:val="004B5519"/>
    <w:rsid w:val="004E7F7E"/>
    <w:rsid w:val="00510F1B"/>
    <w:rsid w:val="00514FBB"/>
    <w:rsid w:val="0058692D"/>
    <w:rsid w:val="00586DCD"/>
    <w:rsid w:val="005D1916"/>
    <w:rsid w:val="00610951"/>
    <w:rsid w:val="00624F9C"/>
    <w:rsid w:val="006920B0"/>
    <w:rsid w:val="006B493E"/>
    <w:rsid w:val="006C0146"/>
    <w:rsid w:val="006C35DC"/>
    <w:rsid w:val="0073774D"/>
    <w:rsid w:val="007570BF"/>
    <w:rsid w:val="007650D8"/>
    <w:rsid w:val="00771114"/>
    <w:rsid w:val="007B74A3"/>
    <w:rsid w:val="007D2EC3"/>
    <w:rsid w:val="007E0C58"/>
    <w:rsid w:val="00834A42"/>
    <w:rsid w:val="00843680"/>
    <w:rsid w:val="0090742D"/>
    <w:rsid w:val="00910043"/>
    <w:rsid w:val="00927132"/>
    <w:rsid w:val="00957016"/>
    <w:rsid w:val="009B34AA"/>
    <w:rsid w:val="009D78CE"/>
    <w:rsid w:val="009F1FD9"/>
    <w:rsid w:val="009F7AD7"/>
    <w:rsid w:val="00A46792"/>
    <w:rsid w:val="00A6288C"/>
    <w:rsid w:val="00A835F9"/>
    <w:rsid w:val="00AA2F89"/>
    <w:rsid w:val="00B35A2C"/>
    <w:rsid w:val="00BE5209"/>
    <w:rsid w:val="00BF30CD"/>
    <w:rsid w:val="00C20FE7"/>
    <w:rsid w:val="00C246C7"/>
    <w:rsid w:val="00C51981"/>
    <w:rsid w:val="00C91AC7"/>
    <w:rsid w:val="00CD1F7B"/>
    <w:rsid w:val="00CD627E"/>
    <w:rsid w:val="00D32CDF"/>
    <w:rsid w:val="00D52A36"/>
    <w:rsid w:val="00D57475"/>
    <w:rsid w:val="00DC149F"/>
    <w:rsid w:val="00DD62D5"/>
    <w:rsid w:val="00E311A6"/>
    <w:rsid w:val="00E454BF"/>
    <w:rsid w:val="00F46F8B"/>
    <w:rsid w:val="00F66B3F"/>
    <w:rsid w:val="00F973F7"/>
    <w:rsid w:val="00FB354F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A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9815B3BF.dotm</Template>
  <TotalTime>2</TotalTime>
  <Pages>3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MISD, University of Cambridge</Company>
  <LinksUpToDate>false</LinksUpToDate>
  <CharactersWithSpaces>5633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</dc:creator>
  <cp:lastModifiedBy>Santhosh Kalagiri</cp:lastModifiedBy>
  <cp:revision>2</cp:revision>
  <dcterms:created xsi:type="dcterms:W3CDTF">2016-04-07T10:19:00Z</dcterms:created>
  <dcterms:modified xsi:type="dcterms:W3CDTF">2016-04-07T10:19:00Z</dcterms:modified>
</cp:coreProperties>
</file>